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0B" w14:textId="77777777" w:rsidR="00D077E9" w:rsidRDefault="00AB02A7" w:rsidP="00D70D02"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78F2657" wp14:editId="79BED2C9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86D5CC" id="Rectangle 3" o:spid="_x0000_s1026" alt="rectangle blanc pour le texte sur la couverture" style="position:absolute;margin-left:-15.95pt;margin-top:73.85pt;width:310.15pt;height:681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yU0zFLQCAAC+&#10;BQAADgAAAAAAAAAAAAAAAAAuAgAAZHJzL2Uyb0RvYy54bWxQSwECLQAUAAYACAAAACEAqUTT0uAA&#10;AAAMAQAADwAAAAAAAAAAAAAAAAAOBQAAZHJzL2Rvd25yZXYueG1sUEsFBgAAAAAEAAQA8wAAABsG&#10;AAAAAA==&#10;" fillcolor="white [3212]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val="en-US" w:eastAsia="zh-CN"/>
        </w:rPr>
        <w:drawing>
          <wp:anchor distT="0" distB="0" distL="114300" distR="114300" simplePos="0" relativeHeight="251658240" behindDoc="1" locked="0" layoutInCell="1" allowOverlap="1" wp14:anchorId="28A95A8A" wp14:editId="04031ACE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Image 1" descr="affichage des rues avec les bâtiments de la ville, le marché et les ru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0A1D5298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52DCA7B8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6280CEF" wp14:editId="2F656DFA">
                      <wp:extent cx="3528695" cy="114117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14117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158709" w14:textId="175C606F" w:rsidR="00D077E9" w:rsidRPr="00D86945" w:rsidRDefault="006A5679" w:rsidP="00421955">
                                  <w:pPr>
                                    <w:pStyle w:val="Titre"/>
                                  </w:pPr>
                                  <w:r>
                                    <w:rPr>
                                      <w:lang w:bidi="fr-FR"/>
                                    </w:rPr>
                                    <w:t>Lien</w:t>
                                  </w:r>
                                  <w:r w:rsidR="00421955">
                                    <w:rPr>
                                      <w:lang w:bidi="fr-FR"/>
                                    </w:rPr>
                                    <w:t>s</w:t>
                                  </w:r>
                                  <w:r>
                                    <w:rPr>
                                      <w:lang w:bidi="fr-FR"/>
                                    </w:rPr>
                                    <w:t xml:space="preserve"> symbolique</w:t>
                                  </w:r>
                                  <w:r w:rsidR="00421955">
                                    <w:rPr>
                                      <w:lang w:bidi="fr-FR"/>
                                    </w:rPr>
                                    <w:t>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6280CE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6" type="#_x0000_t202" style="width:277.85pt;height:8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" filled="f" stroked="f" strokeweight=".5pt">
                      <v:textbox>
                        <w:txbxContent>
                          <w:p w14:paraId="3C158709" w14:textId="175C606F" w:rsidR="00D077E9" w:rsidRPr="00D86945" w:rsidRDefault="006A5679" w:rsidP="00421955">
                            <w:pPr>
                              <w:pStyle w:val="Titre"/>
                            </w:pPr>
                            <w:r>
                              <w:rPr>
                                <w:lang w:bidi="fr-FR"/>
                              </w:rPr>
                              <w:t>Lien</w:t>
                            </w:r>
                            <w:r w:rsidR="00421955">
                              <w:rPr>
                                <w:lang w:bidi="fr-FR"/>
                              </w:rPr>
                              <w:t>s</w:t>
                            </w:r>
                            <w:r>
                              <w:rPr>
                                <w:lang w:bidi="fr-FR"/>
                              </w:rPr>
                              <w:t xml:space="preserve"> symbolique</w:t>
                            </w:r>
                            <w:r w:rsidR="00421955">
                              <w:rPr>
                                <w:lang w:bidi="fr-FR"/>
                              </w:rPr>
                              <w:t>s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61B2312" w14:textId="77777777" w:rsidR="00D077E9" w:rsidRDefault="00D077E9" w:rsidP="00AB02A7">
            <w:r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07C0911E" wp14:editId="0634D4EF">
                      <wp:extent cx="2987497" cy="0"/>
                      <wp:effectExtent l="0" t="19050" r="2286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987497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8BAE10D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35.2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DC7C894" w14:textId="77777777" w:rsidTr="00270C80">
        <w:trPr>
          <w:trHeight w:val="7305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1F637CF" w14:textId="77777777" w:rsidR="00D077E9" w:rsidRDefault="00D077E9" w:rsidP="00AB02A7">
            <w:pPr>
              <w:rPr>
                <w:noProof/>
              </w:rPr>
            </w:pPr>
          </w:p>
        </w:tc>
      </w:tr>
      <w:tr w:rsidR="00D077E9" w:rsidRPr="006A5679" w14:paraId="431B30E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DE841CF833AC4D76A48D2D82829E3A58"/>
              </w:placeholder>
              <w15:appearance w15:val="hidden"/>
            </w:sdtPr>
            <w:sdtEndPr/>
            <w:sdtContent>
              <w:p w14:paraId="7466C16F" w14:textId="60FDBE8B" w:rsidR="00D077E9" w:rsidRDefault="00532541" w:rsidP="00AB02A7">
                <w:r>
                  <w:rPr>
                    <w:rStyle w:val="Sous-titreCar"/>
                    <w:b w:val="0"/>
                    <w:lang w:bidi="fr-FR"/>
                  </w:rPr>
                  <w:fldChar w:fldCharType="begin"/>
                </w:r>
                <w:r>
                  <w:rPr>
                    <w:rStyle w:val="Sous-titreCar"/>
                    <w:b w:val="0"/>
                    <w:lang w:bidi="fr-FR"/>
                  </w:rPr>
                  <w:instrText xml:space="preserve"> DATE  \@ "d MMMM"  \* MERGEFORMAT </w:instrTex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separate"/>
                </w:r>
                <w:r w:rsidR="001C3749">
                  <w:rPr>
                    <w:rStyle w:val="Sous-titreCar"/>
                    <w:b w:val="0"/>
                    <w:noProof/>
                    <w:lang w:bidi="fr-FR"/>
                  </w:rPr>
                  <w:t>27 septembre</w:t>
                </w:r>
                <w:r>
                  <w:rPr>
                    <w:rStyle w:val="Sous-titreCar"/>
                    <w:b w:val="0"/>
                    <w:lang w:bidi="fr-FR"/>
                  </w:rPr>
                  <w:fldChar w:fldCharType="end"/>
                </w:r>
              </w:p>
            </w:sdtContent>
          </w:sdt>
          <w:p w14:paraId="2517C047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6CFCC371" wp14:editId="37E2C14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E5751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1B382E80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55C9BA5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CCBFD27" w14:textId="77777777" w:rsidR="00D077E9" w:rsidRPr="006A5679" w:rsidRDefault="002D4EB9" w:rsidP="00AB02A7">
            <w:sdt>
              <w:sdtPr>
                <w:id w:val="-1740469667"/>
                <w:placeholder>
                  <w:docPart w:val="8206A864C31040E68A1BCAF3ADAD090B"/>
                </w:placeholder>
                <w15:appearance w15:val="hidden"/>
              </w:sdtPr>
              <w:sdtEndPr/>
              <w:sdtContent>
                <w:r w:rsidR="00A633E6">
                  <w:t>Concepteur Développeur d'Application</w:t>
                </w:r>
              </w:sdtContent>
            </w:sdt>
          </w:p>
          <w:p w14:paraId="18BBB6CF" w14:textId="02BAD869" w:rsidR="00D077E9" w:rsidRPr="006A5679" w:rsidRDefault="00D077E9" w:rsidP="00AB02A7">
            <w:r w:rsidRPr="006A5679">
              <w:rPr>
                <w:lang w:bidi="fr-FR"/>
              </w:rPr>
              <w:t xml:space="preserve">Créé par : </w:t>
            </w:r>
            <w:sdt>
              <w:sdtPr>
                <w:alias w:val="Votre nom"/>
                <w:tag w:val="Votre nom"/>
                <w:id w:val="-180584491"/>
                <w:placeholder>
                  <w:docPart w:val="CDA9A58D3BF3436FAFA81CFB2B5A6592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A633E6">
                  <w:t>Jonathan JEANNIARD</w:t>
                </w:r>
                <w:r w:rsidR="00421955">
                  <w:br/>
                  <w:t>Corrigé par : Aurélien BOUDIER</w:t>
                </w:r>
              </w:sdtContent>
            </w:sdt>
          </w:p>
          <w:p w14:paraId="7460DD6A" w14:textId="77777777" w:rsidR="00D077E9" w:rsidRPr="006A5679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052F0DDF" w14:textId="77777777" w:rsidR="00D077E9" w:rsidRPr="006A5679" w:rsidRDefault="00AB02A7">
      <w:pPr>
        <w:spacing w:after="200"/>
      </w:pPr>
      <w:r>
        <w:rPr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11ED170" wp14:editId="66557214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C51461" id="Rectangle 2" o:spid="_x0000_s1026" alt="rectangle coloré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" fillcolor="#34aba2 [3206]" stroked="f" strokeweight="2pt">
                <w10:wrap anchory="page"/>
              </v:rect>
            </w:pict>
          </mc:Fallback>
        </mc:AlternateContent>
      </w:r>
      <w:r w:rsidR="00D077E9" w:rsidRPr="006A5679">
        <w:rPr>
          <w:lang w:bidi="fr-FR"/>
        </w:rPr>
        <w:br w:type="page"/>
      </w:r>
    </w:p>
    <w:p w14:paraId="7933C73A" w14:textId="77777777" w:rsidR="00A54836" w:rsidRPr="00A54836" w:rsidRDefault="00AD24B1" w:rsidP="00A54836">
      <w:pPr>
        <w:pStyle w:val="Paragraphedeliste"/>
        <w:numPr>
          <w:ilvl w:val="0"/>
          <w:numId w:val="1"/>
        </w:numPr>
        <w:ind w:left="0" w:firstLine="0"/>
        <w:rPr>
          <w:sz w:val="24"/>
          <w:szCs w:val="24"/>
        </w:rPr>
      </w:pPr>
      <w:r w:rsidRPr="00A54836">
        <w:rPr>
          <w:sz w:val="24"/>
          <w:szCs w:val="24"/>
        </w:rPr>
        <w:lastRenderedPageBreak/>
        <w:t xml:space="preserve">Ouvrir un terminal </w:t>
      </w:r>
      <w:r w:rsidR="002C296D" w:rsidRPr="00A54836">
        <w:rPr>
          <w:sz w:val="24"/>
          <w:szCs w:val="24"/>
        </w:rPr>
        <w:t>Windows</w:t>
      </w:r>
    </w:p>
    <w:p w14:paraId="526EE425" w14:textId="77777777" w:rsidR="00A54836" w:rsidRDefault="00A54836" w:rsidP="00A54836"/>
    <w:p w14:paraId="033344D3" w14:textId="77777777" w:rsidR="00AD24B1" w:rsidRDefault="002C296D" w:rsidP="00AD24B1">
      <w:r w:rsidRPr="002C296D">
        <w:rPr>
          <w:noProof/>
        </w:rPr>
        <w:drawing>
          <wp:inline distT="0" distB="0" distL="0" distR="0" wp14:anchorId="77065289" wp14:editId="679172B5">
            <wp:extent cx="6371590" cy="1618615"/>
            <wp:effectExtent l="38100" t="38100" r="29210" b="3873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618615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E3FCE9" w14:textId="77777777" w:rsidR="00A54836" w:rsidRDefault="00A54836" w:rsidP="00AD24B1"/>
    <w:p w14:paraId="256A6192" w14:textId="77777777" w:rsidR="00AD24B1" w:rsidRPr="00A54836" w:rsidRDefault="002C296D" w:rsidP="00A54836">
      <w:pPr>
        <w:pStyle w:val="Paragraphedeliste"/>
        <w:numPr>
          <w:ilvl w:val="0"/>
          <w:numId w:val="1"/>
        </w:numPr>
        <w:ind w:left="0" w:firstLine="0"/>
        <w:rPr>
          <w:sz w:val="24"/>
          <w:szCs w:val="24"/>
        </w:rPr>
      </w:pPr>
      <w:r w:rsidRPr="00A54836">
        <w:rPr>
          <w:sz w:val="24"/>
          <w:szCs w:val="24"/>
        </w:rPr>
        <w:t>Récupérer le lien cible et de destination</w:t>
      </w:r>
    </w:p>
    <w:p w14:paraId="7D2DF03B" w14:textId="77777777" w:rsidR="00A54836" w:rsidRPr="006A5679" w:rsidRDefault="00A54836" w:rsidP="00A54836"/>
    <w:p w14:paraId="66661199" w14:textId="77777777" w:rsidR="0087605E" w:rsidRDefault="002C296D" w:rsidP="00AB02A7">
      <w:pPr>
        <w:spacing w:after="200"/>
        <w:rPr>
          <w:noProof/>
        </w:rPr>
      </w:pPr>
      <w:r w:rsidRPr="002C296D">
        <w:rPr>
          <w:noProof/>
        </w:rPr>
        <w:drawing>
          <wp:inline distT="0" distB="0" distL="0" distR="0" wp14:anchorId="3E18618D" wp14:editId="573524DF">
            <wp:extent cx="4544059" cy="400106"/>
            <wp:effectExtent l="38100" t="38100" r="28575" b="3810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00106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2C296D">
        <w:rPr>
          <w:noProof/>
        </w:rPr>
        <w:t xml:space="preserve"> </w:t>
      </w:r>
      <w:r w:rsidRPr="002C296D">
        <w:rPr>
          <w:noProof/>
        </w:rPr>
        <w:drawing>
          <wp:inline distT="0" distB="0" distL="0" distR="0" wp14:anchorId="1FBE42C2" wp14:editId="600AE8E3">
            <wp:extent cx="4029637" cy="409632"/>
            <wp:effectExtent l="38100" t="38100" r="47625" b="4762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09632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4BE18AF" w14:textId="77777777" w:rsidR="002C296D" w:rsidRPr="00A54836" w:rsidRDefault="002C296D" w:rsidP="00A54836">
      <w:pPr>
        <w:pStyle w:val="Paragraphedeliste"/>
        <w:numPr>
          <w:ilvl w:val="0"/>
          <w:numId w:val="1"/>
        </w:numPr>
        <w:spacing w:after="200"/>
        <w:ind w:left="0" w:firstLine="0"/>
        <w:rPr>
          <w:sz w:val="24"/>
          <w:szCs w:val="24"/>
        </w:rPr>
      </w:pPr>
      <w:r w:rsidRPr="00A54836">
        <w:rPr>
          <w:sz w:val="24"/>
          <w:szCs w:val="24"/>
        </w:rPr>
        <w:t>Création du lien symbolique entre votre projet web et Laragon (ou autre)</w:t>
      </w:r>
    </w:p>
    <w:p w14:paraId="3BC5E650" w14:textId="77777777" w:rsidR="00A54836" w:rsidRDefault="00A54836" w:rsidP="00A54836">
      <w:pPr>
        <w:spacing w:after="2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AF25B3" wp14:editId="534629C7">
                <wp:simplePos x="0" y="0"/>
                <wp:positionH relativeFrom="column">
                  <wp:posOffset>2113280</wp:posOffset>
                </wp:positionH>
                <wp:positionV relativeFrom="paragraph">
                  <wp:posOffset>405130</wp:posOffset>
                </wp:positionV>
                <wp:extent cx="1102360" cy="147320"/>
                <wp:effectExtent l="0" t="0" r="21590" b="24130"/>
                <wp:wrapNone/>
                <wp:docPr id="14" name="Organigramme : Alternativ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47320"/>
                        </a:xfrm>
                        <a:prstGeom prst="flowChartAlternateProcess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57682A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Organigramme : Alternative 14" o:spid="_x0000_s1026" type="#_x0000_t176" style="position:absolute;margin-left:166.4pt;margin-top:31.9pt;width:86.8pt;height:11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" filled="f" strokecolor="red" strokeweight="2pt"/>
            </w:pict>
          </mc:Fallback>
        </mc:AlternateContent>
      </w:r>
      <w:r w:rsidRPr="00A54836">
        <w:rPr>
          <w:noProof/>
        </w:rPr>
        <w:drawing>
          <wp:inline distT="0" distB="0" distL="0" distR="0" wp14:anchorId="45BDAAC2" wp14:editId="2F3C0D66">
            <wp:extent cx="6371590" cy="888365"/>
            <wp:effectExtent l="38100" t="38100" r="29210" b="45085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888365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22164E7" w14:textId="69A28481" w:rsidR="002C296D" w:rsidRPr="00A54836" w:rsidRDefault="00A54836" w:rsidP="00A54836">
      <w:pPr>
        <w:spacing w:after="200"/>
        <w:rPr>
          <w:b w:val="0"/>
          <w:bCs/>
          <w:color w:val="0F0D29" w:themeColor="text1"/>
          <w:sz w:val="20"/>
          <w:szCs w:val="20"/>
        </w:rPr>
      </w:pPr>
      <w:r w:rsidRPr="00A54836">
        <w:rPr>
          <w:b w:val="0"/>
          <w:bCs/>
          <w:color w:val="0F0D29" w:themeColor="text1"/>
          <w:sz w:val="20"/>
          <w:szCs w:val="20"/>
        </w:rPr>
        <w:t>Fait</w:t>
      </w:r>
      <w:r w:rsidR="00421955">
        <w:rPr>
          <w:b w:val="0"/>
          <w:bCs/>
          <w:color w:val="0F0D29" w:themeColor="text1"/>
          <w:sz w:val="20"/>
          <w:szCs w:val="20"/>
        </w:rPr>
        <w:t>es</w:t>
      </w:r>
      <w:r w:rsidRPr="00A54836">
        <w:rPr>
          <w:b w:val="0"/>
          <w:bCs/>
          <w:color w:val="0F0D29" w:themeColor="text1"/>
          <w:sz w:val="20"/>
          <w:szCs w:val="20"/>
        </w:rPr>
        <w:t xml:space="preserve"> attention </w:t>
      </w:r>
      <w:r w:rsidR="00421955">
        <w:rPr>
          <w:b w:val="0"/>
          <w:bCs/>
          <w:color w:val="0F0D29" w:themeColor="text1"/>
          <w:sz w:val="20"/>
          <w:szCs w:val="20"/>
        </w:rPr>
        <w:t>à</w:t>
      </w:r>
      <w:r w:rsidRPr="00A54836">
        <w:rPr>
          <w:b w:val="0"/>
          <w:bCs/>
          <w:color w:val="0F0D29" w:themeColor="text1"/>
          <w:sz w:val="20"/>
          <w:szCs w:val="20"/>
        </w:rPr>
        <w:t xml:space="preserve"> rajouter un dossier pour la destination avec lequel un raccourci sera créé vers votre projet.</w:t>
      </w:r>
    </w:p>
    <w:p w14:paraId="4628C397" w14:textId="77777777" w:rsidR="00A54836" w:rsidRDefault="00A54836" w:rsidP="00A54836">
      <w:pPr>
        <w:spacing w:after="200"/>
      </w:pPr>
      <w:r w:rsidRPr="00A54836">
        <w:rPr>
          <w:noProof/>
        </w:rPr>
        <w:drawing>
          <wp:inline distT="0" distB="0" distL="0" distR="0" wp14:anchorId="5041112D" wp14:editId="3DBF6928">
            <wp:extent cx="6371590" cy="1731010"/>
            <wp:effectExtent l="38100" t="38100" r="29210" b="406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1590" cy="1731010"/>
                    </a:xfrm>
                    <a:prstGeom prst="rect">
                      <a:avLst/>
                    </a:prstGeom>
                    <a:ln w="285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4E4513F" w14:textId="77777777" w:rsidR="00B16F52" w:rsidRDefault="00B16F52">
      <w:pPr>
        <w:spacing w:after="200"/>
        <w:rPr>
          <w:b w:val="0"/>
          <w:bCs/>
          <w:sz w:val="20"/>
          <w:szCs w:val="20"/>
        </w:rPr>
      </w:pPr>
      <w:r>
        <w:rPr>
          <w:b w:val="0"/>
          <w:bCs/>
          <w:sz w:val="20"/>
          <w:szCs w:val="20"/>
        </w:rPr>
        <w:br w:type="page"/>
      </w:r>
    </w:p>
    <w:p w14:paraId="660DAC1C" w14:textId="77777777" w:rsidR="00B16F52" w:rsidRDefault="00B16F52" w:rsidP="00B16F52">
      <w:pPr>
        <w:pStyle w:val="Titre1"/>
        <w:rPr>
          <w:lang w:eastAsia="fr-FR"/>
        </w:rPr>
      </w:pPr>
      <w:bookmarkStart w:id="0" w:name="_Toc46847017"/>
      <w:r w:rsidRPr="00E9133F">
        <w:rPr>
          <w:lang w:eastAsia="fr-FR"/>
        </w:rPr>
        <w:lastRenderedPageBreak/>
        <w:t>Crédit</w:t>
      </w:r>
      <w:r>
        <w:rPr>
          <w:lang w:eastAsia="fr-FR"/>
        </w:rPr>
        <w:t>s</w:t>
      </w:r>
      <w:r w:rsidRPr="00E9133F">
        <w:rPr>
          <w:lang w:eastAsia="fr-FR"/>
        </w:rPr>
        <w:t> :</w:t>
      </w:r>
      <w:bookmarkEnd w:id="0"/>
      <w:r w:rsidRPr="00E9133F">
        <w:rPr>
          <w:lang w:eastAsia="fr-FR"/>
        </w:rPr>
        <w:t xml:space="preserve"> </w:t>
      </w:r>
    </w:p>
    <w:p w14:paraId="3590A04A" w14:textId="77777777" w:rsidR="00B16F52" w:rsidRPr="00E9133F" w:rsidRDefault="00B16F52" w:rsidP="00B16F52">
      <w:pPr>
        <w:rPr>
          <w:color w:val="0070C0"/>
          <w:sz w:val="40"/>
          <w:szCs w:val="32"/>
          <w:lang w:eastAsia="fr-FR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62"/>
        <w:gridCol w:w="2502"/>
        <w:gridCol w:w="2769"/>
        <w:gridCol w:w="1591"/>
      </w:tblGrid>
      <w:tr w:rsidR="00B16F52" w14:paraId="6E82C177" w14:textId="77777777" w:rsidTr="003030E2">
        <w:tc>
          <w:tcPr>
            <w:tcW w:w="3256" w:type="dxa"/>
          </w:tcPr>
          <w:p w14:paraId="086202DD" w14:textId="77777777"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Action</w:t>
            </w:r>
          </w:p>
        </w:tc>
        <w:tc>
          <w:tcPr>
            <w:tcW w:w="2551" w:type="dxa"/>
          </w:tcPr>
          <w:p w14:paraId="331492CE" w14:textId="77777777"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Auteur</w:t>
            </w:r>
          </w:p>
        </w:tc>
        <w:tc>
          <w:tcPr>
            <w:tcW w:w="2835" w:type="dxa"/>
          </w:tcPr>
          <w:p w14:paraId="3750BD5B" w14:textId="77777777"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Descriptif</w:t>
            </w:r>
          </w:p>
        </w:tc>
        <w:tc>
          <w:tcPr>
            <w:tcW w:w="1382" w:type="dxa"/>
          </w:tcPr>
          <w:p w14:paraId="2F7D21B4" w14:textId="77777777" w:rsidR="00B16F52" w:rsidRPr="00E9133F" w:rsidRDefault="00B16F52" w:rsidP="003030E2">
            <w:pPr>
              <w:pStyle w:val="Textedemiseenvidence"/>
              <w:jc w:val="center"/>
              <w:rPr>
                <w:color w:val="0070C0"/>
                <w:lang w:eastAsia="fr-FR"/>
              </w:rPr>
            </w:pPr>
            <w:r w:rsidRPr="00E9133F">
              <w:rPr>
                <w:color w:val="0070C0"/>
                <w:lang w:eastAsia="fr-FR"/>
              </w:rPr>
              <w:t>Date</w:t>
            </w:r>
          </w:p>
        </w:tc>
      </w:tr>
      <w:tr w:rsidR="00B16F52" w14:paraId="0D16E343" w14:textId="77777777" w:rsidTr="003030E2">
        <w:tc>
          <w:tcPr>
            <w:tcW w:w="3256" w:type="dxa"/>
          </w:tcPr>
          <w:p w14:paraId="2944F296" w14:textId="77777777"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Réalisation du document</w:t>
            </w:r>
          </w:p>
        </w:tc>
        <w:tc>
          <w:tcPr>
            <w:tcW w:w="2551" w:type="dxa"/>
          </w:tcPr>
          <w:p w14:paraId="551B1DD0" w14:textId="77777777"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Jonathan JEANNIARD</w:t>
            </w:r>
          </w:p>
        </w:tc>
        <w:tc>
          <w:tcPr>
            <w:tcW w:w="2835" w:type="dxa"/>
          </w:tcPr>
          <w:p w14:paraId="0C538CAF" w14:textId="77777777"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Lien symbolique</w:t>
            </w:r>
          </w:p>
        </w:tc>
        <w:tc>
          <w:tcPr>
            <w:tcW w:w="1382" w:type="dxa"/>
          </w:tcPr>
          <w:p w14:paraId="7C48BA10" w14:textId="77777777" w:rsidR="00B16F52" w:rsidRDefault="00B16F52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25/09/2020</w:t>
            </w:r>
          </w:p>
        </w:tc>
      </w:tr>
      <w:tr w:rsidR="00B16F52" w14:paraId="2715CA5D" w14:textId="77777777" w:rsidTr="003030E2">
        <w:tc>
          <w:tcPr>
            <w:tcW w:w="3256" w:type="dxa"/>
          </w:tcPr>
          <w:p w14:paraId="42194719" w14:textId="20E5D57F" w:rsidR="00B16F52" w:rsidRDefault="00421955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Correction</w:t>
            </w:r>
          </w:p>
        </w:tc>
        <w:tc>
          <w:tcPr>
            <w:tcW w:w="2551" w:type="dxa"/>
          </w:tcPr>
          <w:p w14:paraId="4101A01B" w14:textId="14C67C41" w:rsidR="00B16F52" w:rsidRDefault="00421955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Aurélien</w:t>
            </w:r>
          </w:p>
          <w:p w14:paraId="5EC9680A" w14:textId="0FECC9EA" w:rsidR="00421955" w:rsidRDefault="00421955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BOUDIER</w:t>
            </w:r>
          </w:p>
        </w:tc>
        <w:tc>
          <w:tcPr>
            <w:tcW w:w="2835" w:type="dxa"/>
          </w:tcPr>
          <w:p w14:paraId="6FA93F4A" w14:textId="161B4339" w:rsidR="00B16F52" w:rsidRDefault="00421955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Relecture</w:t>
            </w:r>
          </w:p>
        </w:tc>
        <w:tc>
          <w:tcPr>
            <w:tcW w:w="1382" w:type="dxa"/>
          </w:tcPr>
          <w:p w14:paraId="4AEDFD28" w14:textId="095A7CD8" w:rsidR="00B16F52" w:rsidRDefault="00421955" w:rsidP="003030E2">
            <w:pPr>
              <w:jc w:val="center"/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</w:pPr>
            <w:r>
              <w:rPr>
                <w:rFonts w:ascii="Segoe UI" w:eastAsia="Times New Roman" w:hAnsi="Segoe UI" w:cs="Segoe UI"/>
                <w:b w:val="0"/>
                <w:color w:val="29303B"/>
                <w:sz w:val="27"/>
                <w:szCs w:val="27"/>
                <w:lang w:eastAsia="fr-FR"/>
              </w:rPr>
              <w:t>27/09/2020</w:t>
            </w:r>
          </w:p>
        </w:tc>
      </w:tr>
    </w:tbl>
    <w:p w14:paraId="0A011BAB" w14:textId="77777777" w:rsidR="00B16F52" w:rsidRPr="00B16F52" w:rsidRDefault="00B16F52" w:rsidP="00A54836">
      <w:pPr>
        <w:spacing w:after="200"/>
        <w:rPr>
          <w:b w:val="0"/>
          <w:bCs/>
          <w:sz w:val="20"/>
          <w:szCs w:val="20"/>
        </w:rPr>
      </w:pPr>
    </w:p>
    <w:sectPr w:rsidR="00B16F52" w:rsidRPr="00B16F52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44A982" w14:textId="77777777" w:rsidR="002D4EB9" w:rsidRDefault="002D4EB9">
      <w:r>
        <w:separator/>
      </w:r>
    </w:p>
    <w:p w14:paraId="5027C6BA" w14:textId="77777777" w:rsidR="002D4EB9" w:rsidRDefault="002D4EB9"/>
  </w:endnote>
  <w:endnote w:type="continuationSeparator" w:id="0">
    <w:p w14:paraId="0D8F18BF" w14:textId="77777777" w:rsidR="002D4EB9" w:rsidRDefault="002D4EB9">
      <w:r>
        <w:continuationSeparator/>
      </w:r>
    </w:p>
    <w:p w14:paraId="45B51833" w14:textId="77777777" w:rsidR="002D4EB9" w:rsidRDefault="002D4E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B39317B" w14:textId="77777777" w:rsidR="00DF027C" w:rsidRDefault="00DF027C">
        <w:pPr>
          <w:pStyle w:val="Pieddepage"/>
          <w:jc w:val="center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75B">
          <w:rPr>
            <w:noProof/>
            <w:lang w:bidi="fr-FR"/>
          </w:rPr>
          <w:t>2</w:t>
        </w:r>
        <w:r>
          <w:rPr>
            <w:noProof/>
            <w:lang w:bidi="fr-FR"/>
          </w:rPr>
          <w:fldChar w:fldCharType="end"/>
        </w:r>
      </w:p>
    </w:sdtContent>
  </w:sdt>
  <w:p w14:paraId="3C2C2901" w14:textId="77777777" w:rsidR="00DF027C" w:rsidRDefault="00DF02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46996E" w14:textId="77777777" w:rsidR="002D4EB9" w:rsidRDefault="002D4EB9">
      <w:r>
        <w:separator/>
      </w:r>
    </w:p>
    <w:p w14:paraId="1078EB07" w14:textId="77777777" w:rsidR="002D4EB9" w:rsidRDefault="002D4EB9"/>
  </w:footnote>
  <w:footnote w:type="continuationSeparator" w:id="0">
    <w:p w14:paraId="04E47E82" w14:textId="77777777" w:rsidR="002D4EB9" w:rsidRDefault="002D4EB9">
      <w:r>
        <w:continuationSeparator/>
      </w:r>
    </w:p>
    <w:p w14:paraId="4CD5EA36" w14:textId="77777777" w:rsidR="002D4EB9" w:rsidRDefault="002D4EB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5FC0947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50C990B0" w14:textId="77777777" w:rsidR="00D077E9" w:rsidRDefault="00D077E9">
          <w:pPr>
            <w:pStyle w:val="En-tte"/>
          </w:pPr>
        </w:p>
      </w:tc>
    </w:tr>
  </w:tbl>
  <w:p w14:paraId="7A0D7678" w14:textId="77777777" w:rsidR="00D077E9" w:rsidRDefault="00D077E9" w:rsidP="00D077E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7E6E0B"/>
    <w:multiLevelType w:val="hybridMultilevel"/>
    <w:tmpl w:val="65F86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679"/>
    <w:rsid w:val="0002482E"/>
    <w:rsid w:val="00050324"/>
    <w:rsid w:val="000A0150"/>
    <w:rsid w:val="000E63C9"/>
    <w:rsid w:val="00130E9D"/>
    <w:rsid w:val="00150A6D"/>
    <w:rsid w:val="00185B35"/>
    <w:rsid w:val="001C3749"/>
    <w:rsid w:val="001F2BC8"/>
    <w:rsid w:val="001F5F6B"/>
    <w:rsid w:val="00243EBC"/>
    <w:rsid w:val="00246A35"/>
    <w:rsid w:val="00270C80"/>
    <w:rsid w:val="00284348"/>
    <w:rsid w:val="002C296D"/>
    <w:rsid w:val="002D4EB9"/>
    <w:rsid w:val="002F51F5"/>
    <w:rsid w:val="00312137"/>
    <w:rsid w:val="00330359"/>
    <w:rsid w:val="0033762F"/>
    <w:rsid w:val="00360494"/>
    <w:rsid w:val="00366C7E"/>
    <w:rsid w:val="00384EA3"/>
    <w:rsid w:val="003A39A1"/>
    <w:rsid w:val="003C2191"/>
    <w:rsid w:val="003D3863"/>
    <w:rsid w:val="004110DE"/>
    <w:rsid w:val="00421955"/>
    <w:rsid w:val="0044085A"/>
    <w:rsid w:val="004B21A5"/>
    <w:rsid w:val="005037F0"/>
    <w:rsid w:val="00516A86"/>
    <w:rsid w:val="005275F6"/>
    <w:rsid w:val="00532541"/>
    <w:rsid w:val="00572102"/>
    <w:rsid w:val="005F1BB0"/>
    <w:rsid w:val="00656C4D"/>
    <w:rsid w:val="006A5679"/>
    <w:rsid w:val="006E5716"/>
    <w:rsid w:val="00707D59"/>
    <w:rsid w:val="007302B3"/>
    <w:rsid w:val="00730733"/>
    <w:rsid w:val="00730E3A"/>
    <w:rsid w:val="00736AAF"/>
    <w:rsid w:val="00765B2A"/>
    <w:rsid w:val="00783A34"/>
    <w:rsid w:val="007C6B52"/>
    <w:rsid w:val="007D16C5"/>
    <w:rsid w:val="00862FE4"/>
    <w:rsid w:val="0086389A"/>
    <w:rsid w:val="0087605E"/>
    <w:rsid w:val="008B1FEE"/>
    <w:rsid w:val="00903C32"/>
    <w:rsid w:val="0091275B"/>
    <w:rsid w:val="00916B16"/>
    <w:rsid w:val="009173B9"/>
    <w:rsid w:val="0093335D"/>
    <w:rsid w:val="0093613E"/>
    <w:rsid w:val="00943026"/>
    <w:rsid w:val="009629E0"/>
    <w:rsid w:val="00966B81"/>
    <w:rsid w:val="009C7720"/>
    <w:rsid w:val="00A23AFA"/>
    <w:rsid w:val="00A31B3E"/>
    <w:rsid w:val="00A532F3"/>
    <w:rsid w:val="00A54836"/>
    <w:rsid w:val="00A61747"/>
    <w:rsid w:val="00A633E6"/>
    <w:rsid w:val="00A8489E"/>
    <w:rsid w:val="00AB02A7"/>
    <w:rsid w:val="00AC29F3"/>
    <w:rsid w:val="00AD24B1"/>
    <w:rsid w:val="00B16F52"/>
    <w:rsid w:val="00B231E5"/>
    <w:rsid w:val="00B96501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6DFB"/>
    <w:rsid w:val="00DD152F"/>
    <w:rsid w:val="00DE213F"/>
    <w:rsid w:val="00DF027C"/>
    <w:rsid w:val="00E00A32"/>
    <w:rsid w:val="00E16849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B26E1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DCC121"/>
  <w15:docId w15:val="{41FA60A9-4509-414E-B60D-D73DC5A27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re1">
    <w:name w:val="heading 1"/>
    <w:basedOn w:val="Normal"/>
    <w:link w:val="Titre1C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re2">
    <w:name w:val="heading 2"/>
    <w:basedOn w:val="Normal"/>
    <w:next w:val="Normal"/>
    <w:link w:val="Titre2C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Pr>
      <w:rFonts w:ascii="Tahoma" w:hAnsi="Tahoma" w:cs="Tahoma"/>
      <w:sz w:val="16"/>
      <w:szCs w:val="16"/>
    </w:rPr>
  </w:style>
  <w:style w:type="paragraph" w:styleId="Titre">
    <w:name w:val="Title"/>
    <w:basedOn w:val="Normal"/>
    <w:link w:val="TitreC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reCar">
    <w:name w:val="Titre Car"/>
    <w:basedOn w:val="Policepardfaut"/>
    <w:link w:val="Titr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us-titre">
    <w:name w:val="Subtitle"/>
    <w:basedOn w:val="Normal"/>
    <w:link w:val="Sous-titreC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us-titreCar">
    <w:name w:val="Sous-titre Car"/>
    <w:basedOn w:val="Policepardfaut"/>
    <w:link w:val="Sous-titr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re1Car">
    <w:name w:val="Titre 1 Car"/>
    <w:basedOn w:val="Policepardfaut"/>
    <w:link w:val="Titre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-tte">
    <w:name w:val="header"/>
    <w:basedOn w:val="Normal"/>
    <w:link w:val="En-tteCar"/>
    <w:uiPriority w:val="8"/>
    <w:unhideWhenUsed/>
    <w:rsid w:val="005037F0"/>
  </w:style>
  <w:style w:type="character" w:customStyle="1" w:styleId="En-tteCar">
    <w:name w:val="En-tête Car"/>
    <w:basedOn w:val="Policepardfaut"/>
    <w:link w:val="En-tte"/>
    <w:uiPriority w:val="8"/>
    <w:rsid w:val="0093335D"/>
  </w:style>
  <w:style w:type="paragraph" w:styleId="Pieddepage">
    <w:name w:val="footer"/>
    <w:basedOn w:val="Normal"/>
    <w:link w:val="PieddepageCar"/>
    <w:uiPriority w:val="99"/>
    <w:unhideWhenUsed/>
    <w:rsid w:val="005037F0"/>
  </w:style>
  <w:style w:type="character" w:customStyle="1" w:styleId="PieddepageCar">
    <w:name w:val="Pied de page Car"/>
    <w:basedOn w:val="Policepardfaut"/>
    <w:link w:val="Pieddepage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itre2Car">
    <w:name w:val="Titre 2 Car"/>
    <w:basedOn w:val="Policepardfaut"/>
    <w:link w:val="Titre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lledutableau">
    <w:name w:val="Table Grid"/>
    <w:basedOn w:val="Tableau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 w:val="0"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Policepardfau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Policepardfau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phedeliste">
    <w:name w:val="List Paragraph"/>
    <w:basedOn w:val="Normal"/>
    <w:uiPriority w:val="34"/>
    <w:unhideWhenUsed/>
    <w:qFormat/>
    <w:rsid w:val="00AD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at\AppData\Roaming\Microsoft\Templates\Rap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841CF833AC4D76A48D2D82829E3A5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CF11762-5EEB-4CA8-8FDA-1DC6C90B603D}"/>
      </w:docPartPr>
      <w:docPartBody>
        <w:p w:rsidR="00286D2A" w:rsidRDefault="00B4384F">
          <w:pPr>
            <w:pStyle w:val="DE841CF833AC4D76A48D2D82829E3A58"/>
          </w:pPr>
          <w:r w:rsidRPr="00D86945">
            <w:rPr>
              <w:rStyle w:val="Sous-titreCar"/>
              <w:b/>
              <w:lang w:bidi="fr-FR"/>
            </w:rPr>
            <w:fldChar w:fldCharType="begin"/>
          </w:r>
          <w:r w:rsidRPr="00D86945">
            <w:rPr>
              <w:rStyle w:val="Sous-titreCar"/>
              <w:lang w:bidi="fr-FR"/>
            </w:rPr>
            <w:instrText xml:space="preserve"> DATE  \@ "MMMM d"  \* MERGEFORMAT </w:instrText>
          </w:r>
          <w:r w:rsidRPr="00D86945">
            <w:rPr>
              <w:rStyle w:val="Sous-titreCar"/>
              <w:b/>
              <w:lang w:bidi="fr-FR"/>
            </w:rPr>
            <w:fldChar w:fldCharType="separate"/>
          </w:r>
          <w:r>
            <w:rPr>
              <w:rStyle w:val="Sous-titreCar"/>
              <w:lang w:bidi="fr-FR"/>
            </w:rPr>
            <w:t>septembre 25</w:t>
          </w:r>
          <w:r w:rsidRPr="00D86945">
            <w:rPr>
              <w:rStyle w:val="Sous-titreCar"/>
              <w:b/>
              <w:lang w:bidi="fr-FR"/>
            </w:rPr>
            <w:fldChar w:fldCharType="end"/>
          </w:r>
        </w:p>
      </w:docPartBody>
    </w:docPart>
    <w:docPart>
      <w:docPartPr>
        <w:name w:val="8206A864C31040E68A1BCAF3ADAD090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DDAE79B-89C0-4E3A-88D6-B38CC141F616}"/>
      </w:docPartPr>
      <w:docPartBody>
        <w:p w:rsidR="00286D2A" w:rsidRDefault="00B4384F">
          <w:pPr>
            <w:pStyle w:val="8206A864C31040E68A1BCAF3ADAD090B"/>
          </w:pPr>
          <w:r>
            <w:rPr>
              <w:lang w:bidi="fr-FR"/>
            </w:rPr>
            <w:t>NOM DE LA SOCIÉTÉ</w:t>
          </w:r>
        </w:p>
      </w:docPartBody>
    </w:docPart>
    <w:docPart>
      <w:docPartPr>
        <w:name w:val="CDA9A58D3BF3436FAFA81CFB2B5A659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859588-7E1D-46F0-8DA7-1C3C69487537}"/>
      </w:docPartPr>
      <w:docPartBody>
        <w:p w:rsidR="00286D2A" w:rsidRDefault="00B4384F">
          <w:pPr>
            <w:pStyle w:val="CDA9A58D3BF3436FAFA81CFB2B5A6592"/>
          </w:pPr>
          <w:r>
            <w:rPr>
              <w:lang w:bidi="fr-FR"/>
            </w:rPr>
            <w:t>Votre nom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4F"/>
    <w:rsid w:val="00286D2A"/>
    <w:rsid w:val="00B4384F"/>
    <w:rsid w:val="00D7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link w:val="Sous-titreC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us-titreCar">
    <w:name w:val="Sous-titre Car"/>
    <w:basedOn w:val="Policepardfaut"/>
    <w:link w:val="Sous-titr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DE841CF833AC4D76A48D2D82829E3A58">
    <w:name w:val="DE841CF833AC4D76A48D2D82829E3A58"/>
  </w:style>
  <w:style w:type="paragraph" w:customStyle="1" w:styleId="8206A864C31040E68A1BCAF3ADAD090B">
    <w:name w:val="8206A864C31040E68A1BCAF3ADAD090B"/>
  </w:style>
  <w:style w:type="paragraph" w:customStyle="1" w:styleId="CDA9A58D3BF3436FAFA81CFB2B5A6592">
    <w:name w:val="CDA9A58D3BF3436FAFA81CFB2B5A6592"/>
  </w:style>
  <w:style w:type="paragraph" w:customStyle="1" w:styleId="6EBD75F432F647B8A7FEDDDFD982AA3A">
    <w:name w:val="6EBD75F432F647B8A7FEDDDFD982AA3A"/>
  </w:style>
  <w:style w:type="paragraph" w:customStyle="1" w:styleId="0938DF73CABE41F8BEDA6ED8A39405C1">
    <w:name w:val="0938DF73CABE41F8BEDA6ED8A39405C1"/>
  </w:style>
  <w:style w:type="paragraph" w:customStyle="1" w:styleId="73A061397663442C879776E0095AD81B">
    <w:name w:val="73A061397663442C879776E0095AD81B"/>
  </w:style>
  <w:style w:type="paragraph" w:customStyle="1" w:styleId="2B11AE12818A495B8D379961BB1B48CC">
    <w:name w:val="2B11AE12818A495B8D379961BB1B48CC"/>
  </w:style>
  <w:style w:type="paragraph" w:customStyle="1" w:styleId="992AB379DF5F488887C67341D2E251FC">
    <w:name w:val="992AB379DF5F488887C67341D2E251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JEANNIARD
Corrigé par : Aurélien BOUDIER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B1CFB1-20EE-41AA-B25D-9F243E1B5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27</TotalTime>
  <Pages>3</Pages>
  <Words>93</Words>
  <Characters>517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Jonathan JEANNIARD</dc:creator>
  <cp:keywords/>
  <cp:lastModifiedBy>Aurélien Boudier</cp:lastModifiedBy>
  <cp:revision>7</cp:revision>
  <cp:lastPrinted>2020-09-27T19:50:00Z</cp:lastPrinted>
  <dcterms:created xsi:type="dcterms:W3CDTF">2020-09-25T04:34:00Z</dcterms:created>
  <dcterms:modified xsi:type="dcterms:W3CDTF">2020-09-27T19:51:00Z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